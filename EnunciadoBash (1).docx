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>Entregarás un archivo en pdf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r w:rsidR="00B54210" w:rsidRPr="00D75D96">
        <w:rPr>
          <w:rFonts w:ascii="Batang" w:eastAsia="Batang" w:hAnsi="Batang"/>
        </w:rPr>
        <w:t>exam</w:t>
      </w:r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/exam</w:t>
      </w:r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r w:rsidR="00B506FD" w:rsidRPr="00D75D96">
        <w:rPr>
          <w:rFonts w:ascii="Batang" w:eastAsia="Batang" w:hAnsi="Batang"/>
        </w:rPr>
        <w:t>exam</w:t>
      </w:r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r w:rsidRPr="00D75D96">
        <w:rPr>
          <w:rFonts w:ascii="Batang" w:eastAsia="Batang" w:hAnsi="Batang"/>
        </w:rPr>
        <w:t>si</w:t>
      </w:r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r w:rsidR="004774FF" w:rsidRPr="00D75D96">
        <w:rPr>
          <w:rFonts w:ascii="Batang" w:eastAsia="Batang" w:hAnsi="Batang"/>
        </w:rPr>
        <w:t>hs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lastRenderedPageBreak/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4A2B587F" w:rsidR="0044534C" w:rsidRDefault="00466BC8" w:rsidP="0044534C">
      <w:pPr>
        <w:pStyle w:val="Prrafodelista"/>
      </w:pPr>
      <w:r>
        <w:t>Jaume Mir Fortea</w:t>
      </w:r>
      <w:bookmarkStart w:id="0" w:name="_GoBack"/>
      <w:bookmarkEnd w:id="0"/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0A314" w14:textId="77777777" w:rsidR="00E76104" w:rsidRDefault="00E76104" w:rsidP="00822617">
      <w:pPr>
        <w:spacing w:line="240" w:lineRule="auto"/>
      </w:pPr>
      <w:r>
        <w:separator/>
      </w:r>
    </w:p>
  </w:endnote>
  <w:endnote w:type="continuationSeparator" w:id="0">
    <w:p w14:paraId="58AED5D5" w14:textId="77777777" w:rsidR="00E76104" w:rsidRDefault="00E7610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10345" w14:textId="77777777" w:rsidR="00E76104" w:rsidRDefault="00E76104" w:rsidP="00822617">
      <w:pPr>
        <w:spacing w:line="240" w:lineRule="auto"/>
      </w:pPr>
      <w:r>
        <w:separator/>
      </w:r>
    </w:p>
  </w:footnote>
  <w:footnote w:type="continuationSeparator" w:id="0">
    <w:p w14:paraId="4E751F9A" w14:textId="77777777" w:rsidR="00E76104" w:rsidRDefault="00E7610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66BC8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76104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105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JAUME MIR FORTEA</cp:lastModifiedBy>
  <cp:revision>51</cp:revision>
  <dcterms:created xsi:type="dcterms:W3CDTF">2020-11-10T19:42:00Z</dcterms:created>
  <dcterms:modified xsi:type="dcterms:W3CDTF">2020-11-11T15:20:00Z</dcterms:modified>
</cp:coreProperties>
</file>